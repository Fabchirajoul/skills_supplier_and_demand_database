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text" w:tblpY="1"/>
        <w:tblOverlap w:val="never"/>
        <w:tblW w:w="4107" w:type="pct"/>
        <w:tblLayout w:type="fixed"/>
        <w:tblLook w:val="0600" w:firstRow="0" w:lastRow="0" w:firstColumn="0" w:lastColumn="0" w:noHBand="1" w:noVBand="1"/>
      </w:tblPr>
      <w:tblGrid>
        <w:gridCol w:w="8280"/>
      </w:tblGrid>
      <w:tr w:rsidR="00AE3014" w14:paraId="52C78DD5" w14:textId="77777777" w:rsidTr="00073092">
        <w:trPr>
          <w:trHeight w:val="428"/>
        </w:trPr>
        <w:tc>
          <w:tcPr>
            <w:tcW w:w="8279" w:type="dxa"/>
          </w:tcPr>
          <w:p w14:paraId="1B98DF9F" w14:textId="77777777" w:rsidR="00793CBE" w:rsidRPr="003740A3" w:rsidRDefault="00793CBE" w:rsidP="00073092"/>
        </w:tc>
      </w:tr>
      <w:tr w:rsidR="003740A3" w14:paraId="42A8A086" w14:textId="77777777" w:rsidTr="00073092">
        <w:trPr>
          <w:trHeight w:val="1526"/>
        </w:trPr>
        <w:tc>
          <w:tcPr>
            <w:tcW w:w="8279" w:type="dxa"/>
            <w:vAlign w:val="center"/>
          </w:tcPr>
          <w:sdt>
            <w:sdtPr>
              <w:id w:val="-884641814"/>
              <w:placeholder>
                <w:docPart w:val="79072FCA8D4E4492847D0A97BFFB135D"/>
              </w:placeholder>
              <w:temporary/>
              <w:showingPlcHdr/>
              <w15:appearance w15:val="hidden"/>
            </w:sdtPr>
            <w:sdtContent>
              <w:p w14:paraId="4C9911A0" w14:textId="77777777" w:rsidR="003740A3" w:rsidRDefault="003740A3" w:rsidP="00073092">
                <w:pPr>
                  <w:pStyle w:val="Title"/>
                </w:pPr>
                <w:r w:rsidRPr="00073092">
                  <w:rPr>
                    <w:color w:val="000000" w:themeColor="text1"/>
                  </w:rPr>
                  <w:t>[Your Name]</w:t>
                </w:r>
              </w:p>
            </w:sdtContent>
          </w:sdt>
          <w:p w14:paraId="0270CE8D" w14:textId="3105E2E8" w:rsidR="00073092" w:rsidRDefault="00073092" w:rsidP="00073092">
            <w:pPr>
              <w:pStyle w:val="Information"/>
              <w:jc w:val="center"/>
            </w:pPr>
            <w:proofErr w:type="gramStart"/>
            <w:r w:rsidRPr="00073092">
              <w:t xml:space="preserve">{{ </w:t>
            </w:r>
            <w:proofErr w:type="spellStart"/>
            <w:r w:rsidRPr="00073092">
              <w:t>personal</w:t>
            </w:r>
            <w:proofErr w:type="gramEnd"/>
            <w:r w:rsidRPr="00073092">
              <w:t>_info.email</w:t>
            </w:r>
            <w:proofErr w:type="spellEnd"/>
            <w:r w:rsidRPr="00073092">
              <w:t xml:space="preserve"> }}</w:t>
            </w:r>
            <w:r>
              <w:t xml:space="preserve"> | </w:t>
            </w:r>
            <w:r w:rsidRPr="00073092">
              <w:t xml:space="preserve">{{ </w:t>
            </w:r>
            <w:proofErr w:type="spellStart"/>
            <w:r w:rsidRPr="00073092">
              <w:t>personal_info.contact_number</w:t>
            </w:r>
            <w:proofErr w:type="spellEnd"/>
            <w:r w:rsidRPr="00073092">
              <w:t xml:space="preserve"> }}</w:t>
            </w:r>
            <w:r>
              <w:t xml:space="preserve"> |</w:t>
            </w:r>
          </w:p>
          <w:p w14:paraId="5DBECEE1" w14:textId="77777777" w:rsidR="00073092" w:rsidRPr="00073092" w:rsidRDefault="00073092" w:rsidP="00073092">
            <w:pPr>
              <w:pStyle w:val="Information"/>
              <w:jc w:val="center"/>
            </w:pPr>
            <w:proofErr w:type="gramStart"/>
            <w:r w:rsidRPr="00073092">
              <w:t xml:space="preserve">{{ </w:t>
            </w:r>
            <w:proofErr w:type="spellStart"/>
            <w:r w:rsidRPr="00073092">
              <w:t>personal</w:t>
            </w:r>
            <w:proofErr w:type="gramEnd"/>
            <w:r w:rsidRPr="00073092">
              <w:t>_info.address</w:t>
            </w:r>
            <w:proofErr w:type="spellEnd"/>
            <w:r w:rsidRPr="00073092">
              <w:t xml:space="preserve"> }}</w:t>
            </w:r>
          </w:p>
          <w:p w14:paraId="608277D6" w14:textId="77777777" w:rsidR="00073092" w:rsidRDefault="00073092" w:rsidP="00073092">
            <w:pPr>
              <w:pStyle w:val="Information"/>
            </w:pPr>
          </w:p>
          <w:p w14:paraId="2745FA86" w14:textId="4F2622EF" w:rsidR="003740A3" w:rsidRPr="003740A3" w:rsidRDefault="003740A3" w:rsidP="00073092">
            <w:pPr>
              <w:pStyle w:val="Information"/>
            </w:pPr>
          </w:p>
        </w:tc>
      </w:tr>
      <w:tr w:rsidR="003740A3" w14:paraId="0F3E46FD" w14:textId="77777777" w:rsidTr="00073092">
        <w:trPr>
          <w:trHeight w:val="1454"/>
        </w:trPr>
        <w:tc>
          <w:tcPr>
            <w:tcW w:w="8279" w:type="dxa"/>
          </w:tcPr>
          <w:p w14:paraId="5A231736" w14:textId="77777777" w:rsidR="003740A3" w:rsidRPr="003740A3" w:rsidRDefault="003740A3" w:rsidP="00073092"/>
        </w:tc>
      </w:tr>
      <w:tr w:rsidR="003740A3" w14:paraId="5DCC4315" w14:textId="77777777" w:rsidTr="00073092">
        <w:trPr>
          <w:trHeight w:val="1164"/>
        </w:trPr>
        <w:tc>
          <w:tcPr>
            <w:tcW w:w="8279" w:type="dxa"/>
            <w:vAlign w:val="bottom"/>
          </w:tcPr>
          <w:p w14:paraId="63361F9D" w14:textId="3EF1C7CA" w:rsidR="003740A3" w:rsidRDefault="003740A3" w:rsidP="00073092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073092">
              <w:t>ABOUT ME</w:t>
            </w:r>
          </w:p>
          <w:p w14:paraId="7CA8E0A8" w14:textId="77777777" w:rsidR="00073092" w:rsidRPr="00073092" w:rsidRDefault="00073092" w:rsidP="00073092">
            <w:proofErr w:type="gramStart"/>
            <w:r w:rsidRPr="00073092">
              <w:t xml:space="preserve">{{ </w:t>
            </w:r>
            <w:proofErr w:type="spellStart"/>
            <w:r w:rsidRPr="00073092">
              <w:t>personal</w:t>
            </w:r>
            <w:proofErr w:type="gramEnd"/>
            <w:r w:rsidRPr="00073092">
              <w:t>_info.About_yourself</w:t>
            </w:r>
            <w:proofErr w:type="spellEnd"/>
            <w:r w:rsidRPr="00073092">
              <w:t xml:space="preserve"> }}</w:t>
            </w:r>
          </w:p>
          <w:p w14:paraId="2E67C3B8" w14:textId="2692F821" w:rsidR="003740A3" w:rsidRPr="00B50479" w:rsidRDefault="003740A3" w:rsidP="00073092"/>
        </w:tc>
      </w:tr>
      <w:tr w:rsidR="003740A3" w14:paraId="13A4135D" w14:textId="77777777" w:rsidTr="00073092">
        <w:trPr>
          <w:trHeight w:val="454"/>
        </w:trPr>
        <w:tc>
          <w:tcPr>
            <w:tcW w:w="8279" w:type="dxa"/>
          </w:tcPr>
          <w:p w14:paraId="00366349" w14:textId="17FC4A6D" w:rsidR="003740A3" w:rsidRDefault="003740A3" w:rsidP="00073092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</w:t>
            </w:r>
            <w:r w:rsidR="00073092">
              <w:t>XPERIENCE</w:t>
            </w:r>
          </w:p>
          <w:p w14:paraId="418B9527" w14:textId="0FC18821" w:rsidR="003740A3" w:rsidRDefault="00073092" w:rsidP="00073092">
            <w:pPr>
              <w:pStyle w:val="Dates"/>
            </w:pPr>
            <w:proofErr w:type="gramStart"/>
            <w:r>
              <w:t>FROM  :</w:t>
            </w:r>
            <w:proofErr w:type="gramEnd"/>
            <w:r>
              <w:t xml:space="preserve"> </w:t>
            </w:r>
            <w:r w:rsidRPr="00073092">
              <w:t xml:space="preserve">{{ </w:t>
            </w:r>
            <w:proofErr w:type="spellStart"/>
            <w:r w:rsidRPr="00073092">
              <w:t>work.start_date</w:t>
            </w:r>
            <w:proofErr w:type="spellEnd"/>
            <w:r w:rsidRPr="00073092">
              <w:t xml:space="preserve"> }}</w:t>
            </w:r>
            <w:r>
              <w:t xml:space="preserve">  TO </w:t>
            </w:r>
            <w:r w:rsidRPr="00073092">
              <w:t xml:space="preserve">{{ </w:t>
            </w:r>
            <w:proofErr w:type="spellStart"/>
            <w:r w:rsidRPr="00073092">
              <w:t>work.end_date</w:t>
            </w:r>
            <w:proofErr w:type="spellEnd"/>
            <w:r w:rsidRPr="00073092">
              <w:t xml:space="preserve"> if </w:t>
            </w:r>
            <w:proofErr w:type="spellStart"/>
            <w:r w:rsidRPr="00073092">
              <w:t>work.end_date</w:t>
            </w:r>
            <w:proofErr w:type="spellEnd"/>
            <w:r w:rsidRPr="00073092">
              <w:t xml:space="preserve"> else "Present" }}</w:t>
            </w:r>
          </w:p>
          <w:p w14:paraId="4ADC77D0" w14:textId="605163ED" w:rsidR="00073092" w:rsidRDefault="00073092" w:rsidP="00073092">
            <w:pPr>
              <w:pStyle w:val="Dates"/>
            </w:pPr>
            <w:proofErr w:type="spellStart"/>
            <w:proofErr w:type="gramStart"/>
            <w:r>
              <w:t>Emplyer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073092">
              <w:t xml:space="preserve">{{ </w:t>
            </w:r>
            <w:proofErr w:type="spellStart"/>
            <w:r w:rsidRPr="00073092">
              <w:t>work.employer_names</w:t>
            </w:r>
            <w:proofErr w:type="spellEnd"/>
            <w:r w:rsidRPr="00073092">
              <w:t xml:space="preserve"> }}</w:t>
            </w:r>
          </w:p>
          <w:p w14:paraId="40E6BACF" w14:textId="604A535C" w:rsidR="00073092" w:rsidRDefault="00073092" w:rsidP="00073092">
            <w:pPr>
              <w:pStyle w:val="Dates"/>
            </w:pPr>
            <w:r>
              <w:t xml:space="preserve">JOB TITLE: </w:t>
            </w:r>
            <w:proofErr w:type="gramStart"/>
            <w:r w:rsidRPr="00073092">
              <w:t xml:space="preserve">{{ </w:t>
            </w:r>
            <w:proofErr w:type="spellStart"/>
            <w:r w:rsidRPr="00073092">
              <w:t>work.job</w:t>
            </w:r>
            <w:proofErr w:type="gramEnd"/>
            <w:r w:rsidRPr="00073092">
              <w:t>_titles</w:t>
            </w:r>
            <w:proofErr w:type="spellEnd"/>
            <w:r w:rsidRPr="00073092">
              <w:t xml:space="preserve"> }}</w:t>
            </w:r>
          </w:p>
          <w:p w14:paraId="32ECFB82" w14:textId="2B51D772" w:rsidR="00073092" w:rsidRDefault="00073092" w:rsidP="00073092">
            <w:pPr>
              <w:pStyle w:val="Dates"/>
            </w:pPr>
            <w:r>
              <w:t xml:space="preserve">JOB </w:t>
            </w:r>
            <w:r>
              <w:t>DESCRIPTION</w:t>
            </w:r>
            <w:r>
              <w:t xml:space="preserve">: </w:t>
            </w:r>
            <w:proofErr w:type="gramStart"/>
            <w:r w:rsidRPr="00073092">
              <w:t xml:space="preserve">{{ </w:t>
            </w:r>
            <w:proofErr w:type="spellStart"/>
            <w:r w:rsidRPr="00073092">
              <w:t>work.job</w:t>
            </w:r>
            <w:proofErr w:type="gramEnd"/>
            <w:r w:rsidRPr="00073092">
              <w:t>_description</w:t>
            </w:r>
            <w:proofErr w:type="spellEnd"/>
            <w:r w:rsidRPr="00073092">
              <w:t xml:space="preserve"> }}</w:t>
            </w:r>
          </w:p>
          <w:p w14:paraId="332E55F3" w14:textId="3D6DE8DE" w:rsidR="003740A3" w:rsidRDefault="003740A3" w:rsidP="00073092"/>
        </w:tc>
      </w:tr>
      <w:tr w:rsidR="003740A3" w14:paraId="141E4BBE" w14:textId="77777777" w:rsidTr="00073092">
        <w:trPr>
          <w:trHeight w:val="997"/>
        </w:trPr>
        <w:tc>
          <w:tcPr>
            <w:tcW w:w="8279" w:type="dxa"/>
          </w:tcPr>
          <w:p w14:paraId="18878039" w14:textId="77777777" w:rsidR="003740A3" w:rsidRDefault="003740A3" w:rsidP="00073092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14:paraId="214ECF58" w14:textId="6648EF37" w:rsidR="003740A3" w:rsidRPr="00AE3014" w:rsidRDefault="006A428B" w:rsidP="00073092">
            <w:pPr>
              <w:ind w:left="360"/>
            </w:pPr>
            <w:r>
              <w:t>INSTITUTION</w:t>
            </w:r>
            <w:proofErr w:type="gramStart"/>
            <w:r>
              <w:t xml:space="preserve">:  </w:t>
            </w:r>
            <w:r w:rsidR="00073092" w:rsidRPr="00073092">
              <w:t>{</w:t>
            </w:r>
            <w:proofErr w:type="gramEnd"/>
            <w:r w:rsidR="00073092" w:rsidRPr="00073092">
              <w:t xml:space="preserve">{ </w:t>
            </w:r>
            <w:proofErr w:type="spellStart"/>
            <w:r w:rsidR="00073092" w:rsidRPr="00073092">
              <w:t>edu.Academic_Institution</w:t>
            </w:r>
            <w:proofErr w:type="spellEnd"/>
            <w:r w:rsidR="00073092" w:rsidRPr="00073092">
              <w:t xml:space="preserve"> }}</w:t>
            </w:r>
          </w:p>
          <w:p w14:paraId="4D927571" w14:textId="456FC7E3" w:rsidR="003740A3" w:rsidRDefault="006A428B" w:rsidP="00073092">
            <w:pPr>
              <w:pStyle w:val="ListParagraph"/>
            </w:pPr>
            <w:r>
              <w:t>Qualifications</w:t>
            </w:r>
            <w:proofErr w:type="gramStart"/>
            <w:r>
              <w:t xml:space="preserve">:  </w:t>
            </w:r>
            <w:r w:rsidRPr="006A428B">
              <w:t>{</w:t>
            </w:r>
            <w:proofErr w:type="gramEnd"/>
            <w:r w:rsidRPr="006A428B">
              <w:t xml:space="preserve">{ </w:t>
            </w:r>
            <w:proofErr w:type="spellStart"/>
            <w:r w:rsidRPr="006A428B">
              <w:t>edu.Qualification</w:t>
            </w:r>
            <w:proofErr w:type="spellEnd"/>
            <w:r w:rsidRPr="006A428B">
              <w:t xml:space="preserve"> }}</w:t>
            </w:r>
          </w:p>
          <w:p w14:paraId="36C03573" w14:textId="61E3CDD2" w:rsidR="006A428B" w:rsidRDefault="006A428B" w:rsidP="00073092">
            <w:pPr>
              <w:pStyle w:val="ListParagraph"/>
            </w:pPr>
            <w:r>
              <w:t>Field of Study:</w:t>
            </w:r>
            <w:r w:rsidRPr="006A428B">
              <w:t xml:space="preserve"> </w:t>
            </w:r>
            <w:proofErr w:type="gramStart"/>
            <w:r w:rsidRPr="006A428B">
              <w:t xml:space="preserve">{{ </w:t>
            </w:r>
            <w:proofErr w:type="spellStart"/>
            <w:r w:rsidRPr="006A428B">
              <w:t>edu</w:t>
            </w:r>
            <w:proofErr w:type="gramEnd"/>
            <w:r w:rsidRPr="006A428B">
              <w:t>.Field_of_study</w:t>
            </w:r>
            <w:proofErr w:type="spellEnd"/>
            <w:r w:rsidRPr="006A428B">
              <w:t xml:space="preserve"> }}</w:t>
            </w:r>
          </w:p>
          <w:p w14:paraId="2B1F93EB" w14:textId="2F0DD63A" w:rsidR="006A428B" w:rsidRDefault="006A428B" w:rsidP="00073092">
            <w:pPr>
              <w:pStyle w:val="ListParagraph"/>
            </w:pPr>
            <w:r>
              <w:t>Completion Status</w:t>
            </w:r>
            <w:proofErr w:type="gramStart"/>
            <w:r>
              <w:t xml:space="preserve">:  </w:t>
            </w:r>
            <w:r w:rsidRPr="006A428B">
              <w:t>{</w:t>
            </w:r>
            <w:proofErr w:type="gramEnd"/>
            <w:r w:rsidRPr="006A428B">
              <w:t xml:space="preserve">{ </w:t>
            </w:r>
            <w:proofErr w:type="spellStart"/>
            <w:r w:rsidRPr="006A428B">
              <w:t>edu.Completion_status</w:t>
            </w:r>
            <w:proofErr w:type="spellEnd"/>
            <w:r w:rsidRPr="006A428B">
              <w:t xml:space="preserve"> }}</w:t>
            </w:r>
          </w:p>
          <w:p w14:paraId="0842A56E" w14:textId="3312D406" w:rsidR="006A428B" w:rsidRDefault="006A428B" w:rsidP="00073092">
            <w:pPr>
              <w:pStyle w:val="ListParagraph"/>
            </w:pPr>
            <w:r>
              <w:t>Country of Study</w:t>
            </w:r>
            <w:proofErr w:type="gramStart"/>
            <w:r>
              <w:t xml:space="preserve">:  </w:t>
            </w:r>
            <w:r w:rsidRPr="006A428B">
              <w:t>{</w:t>
            </w:r>
            <w:proofErr w:type="gramEnd"/>
            <w:r w:rsidRPr="006A428B">
              <w:t xml:space="preserve">{ </w:t>
            </w:r>
            <w:proofErr w:type="spellStart"/>
            <w:r w:rsidRPr="006A428B">
              <w:t>edu.Country</w:t>
            </w:r>
            <w:proofErr w:type="spellEnd"/>
            <w:r w:rsidRPr="006A428B">
              <w:t xml:space="preserve"> }}</w:t>
            </w:r>
          </w:p>
          <w:p w14:paraId="67752521" w14:textId="7A6E71DC" w:rsidR="006A428B" w:rsidRDefault="006A428B" w:rsidP="00073092">
            <w:pPr>
              <w:pStyle w:val="ListParagraph"/>
            </w:pPr>
            <w:r>
              <w:t>City of Study</w:t>
            </w:r>
            <w:proofErr w:type="gramStart"/>
            <w:r>
              <w:t xml:space="preserve">:  </w:t>
            </w:r>
            <w:r w:rsidRPr="006A428B">
              <w:t>{</w:t>
            </w:r>
            <w:proofErr w:type="gramEnd"/>
            <w:r w:rsidRPr="006A428B">
              <w:t xml:space="preserve">{ </w:t>
            </w:r>
            <w:proofErr w:type="spellStart"/>
            <w:r w:rsidRPr="006A428B">
              <w:t>edu.City</w:t>
            </w:r>
            <w:proofErr w:type="spellEnd"/>
            <w:r w:rsidRPr="006A428B">
              <w:t xml:space="preserve"> }}</w:t>
            </w:r>
          </w:p>
        </w:tc>
      </w:tr>
      <w:tr w:rsidR="003740A3" w14:paraId="7D586416" w14:textId="77777777" w:rsidTr="00073092">
        <w:trPr>
          <w:trHeight w:val="997"/>
        </w:trPr>
        <w:tc>
          <w:tcPr>
            <w:tcW w:w="8279" w:type="dxa"/>
          </w:tcPr>
          <w:p w14:paraId="694C68F3" w14:textId="0914BE1A" w:rsidR="003740A3" w:rsidRDefault="003740A3" w:rsidP="00073092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073092">
              <w:t>SKILLS</w:t>
            </w:r>
          </w:p>
          <w:p w14:paraId="2DE75F5A" w14:textId="25C94615" w:rsidR="006A428B" w:rsidRDefault="006A428B" w:rsidP="006A428B">
            <w:pPr>
              <w:ind w:left="360"/>
            </w:pPr>
            <w:proofErr w:type="gramStart"/>
            <w:r>
              <w:t xml:space="preserve">SKILLS </w:t>
            </w:r>
            <w:r>
              <w:t>:</w:t>
            </w:r>
            <w:proofErr w:type="gramEnd"/>
            <w:r>
              <w:t xml:space="preserve">  </w:t>
            </w:r>
            <w:r w:rsidRPr="006A428B">
              <w:t xml:space="preserve">{{ </w:t>
            </w:r>
            <w:proofErr w:type="spellStart"/>
            <w:r w:rsidRPr="006A428B">
              <w:t>skills.skills</w:t>
            </w:r>
            <w:proofErr w:type="spellEnd"/>
            <w:r w:rsidRPr="006A428B">
              <w:t xml:space="preserve"> }}</w:t>
            </w:r>
          </w:p>
          <w:p w14:paraId="202143EF" w14:textId="77777777" w:rsidR="006A428B" w:rsidRPr="00AE3014" w:rsidRDefault="006A428B" w:rsidP="006A428B">
            <w:pPr>
              <w:ind w:left="360"/>
            </w:pPr>
          </w:p>
          <w:p w14:paraId="33632392" w14:textId="7F67159B" w:rsidR="003740A3" w:rsidRDefault="006A428B" w:rsidP="006A428B">
            <w:pPr>
              <w:ind w:left="720" w:hanging="360"/>
            </w:pPr>
            <w:r>
              <w:t xml:space="preserve">PROFICIENCY LEVEL: </w:t>
            </w:r>
            <w:proofErr w:type="gramStart"/>
            <w:r w:rsidRPr="006A428B">
              <w:t xml:space="preserve">{{ </w:t>
            </w:r>
            <w:proofErr w:type="spellStart"/>
            <w:r w:rsidRPr="006A428B">
              <w:t>skills</w:t>
            </w:r>
            <w:proofErr w:type="gramEnd"/>
            <w:r w:rsidRPr="006A428B">
              <w:t>.proficiency</w:t>
            </w:r>
            <w:proofErr w:type="spellEnd"/>
            <w:r w:rsidRPr="006A428B">
              <w:t xml:space="preserve"> }}</w:t>
            </w:r>
          </w:p>
        </w:tc>
      </w:tr>
      <w:tr w:rsidR="003740A3" w14:paraId="6B7E576D" w14:textId="77777777" w:rsidTr="00073092">
        <w:trPr>
          <w:trHeight w:val="759"/>
        </w:trPr>
        <w:tc>
          <w:tcPr>
            <w:tcW w:w="8279" w:type="dxa"/>
          </w:tcPr>
          <w:p w14:paraId="259BF7CE" w14:textId="27D66439" w:rsidR="003740A3" w:rsidRDefault="003740A3" w:rsidP="00073092"/>
        </w:tc>
      </w:tr>
      <w:tr w:rsidR="003740A3" w14:paraId="523C6968" w14:textId="77777777" w:rsidTr="00073092">
        <w:trPr>
          <w:trHeight w:val="494"/>
        </w:trPr>
        <w:tc>
          <w:tcPr>
            <w:tcW w:w="8279" w:type="dxa"/>
          </w:tcPr>
          <w:p w14:paraId="68ECD646" w14:textId="77777777" w:rsidR="003740A3" w:rsidRDefault="003740A3" w:rsidP="00073092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5887ED10F5234321B2AA347D5CE3FFA8"/>
              </w:placeholder>
              <w:temporary/>
              <w:showingPlcHdr/>
              <w15:appearance w15:val="hidden"/>
            </w:sdtPr>
            <w:sdtContent>
              <w:p w14:paraId="60E52800" w14:textId="77777777" w:rsidR="003740A3" w:rsidRDefault="003740A3" w:rsidP="00073092">
                <w:r w:rsidRPr="009360EC">
                  <w:t>[Available upon request.]</w:t>
                </w:r>
              </w:p>
            </w:sdtContent>
          </w:sdt>
        </w:tc>
      </w:tr>
    </w:tbl>
    <w:p w14:paraId="72A499B6" w14:textId="645F520C"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7A9129" w14:textId="77777777" w:rsidR="00B56BA0" w:rsidRDefault="00B56BA0" w:rsidP="00793CBE">
      <w:r>
        <w:separator/>
      </w:r>
    </w:p>
  </w:endnote>
  <w:endnote w:type="continuationSeparator" w:id="0">
    <w:p w14:paraId="310CCB03" w14:textId="77777777" w:rsidR="00B56BA0" w:rsidRDefault="00B56BA0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B0423" w14:textId="77777777"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46F763" w14:textId="77777777"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2A3CCB3E" wp14:editId="794DC1F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495FF3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12BBDA" w14:textId="77777777"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E572F9" w14:textId="77777777" w:rsidR="00B56BA0" w:rsidRDefault="00B56BA0" w:rsidP="00793CBE">
      <w:r>
        <w:separator/>
      </w:r>
    </w:p>
  </w:footnote>
  <w:footnote w:type="continuationSeparator" w:id="0">
    <w:p w14:paraId="42AB40AB" w14:textId="77777777" w:rsidR="00B56BA0" w:rsidRDefault="00B56BA0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D3DC68" w14:textId="77777777"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696EF2" w14:textId="77777777"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2D265507" wp14:editId="3298C7F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63223" w14:textId="77777777"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265507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37163223" w14:textId="77777777"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74936" w14:textId="77777777"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7335079">
    <w:abstractNumId w:val="0"/>
  </w:num>
  <w:num w:numId="2" w16cid:durableId="1833907360">
    <w:abstractNumId w:val="1"/>
  </w:num>
  <w:num w:numId="3" w16cid:durableId="4766071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092"/>
    <w:rsid w:val="00073092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6A428B"/>
    <w:rsid w:val="00721236"/>
    <w:rsid w:val="00793CBE"/>
    <w:rsid w:val="007D2A62"/>
    <w:rsid w:val="0087298D"/>
    <w:rsid w:val="008C4FFA"/>
    <w:rsid w:val="008D762B"/>
    <w:rsid w:val="0093467F"/>
    <w:rsid w:val="009360EC"/>
    <w:rsid w:val="0096784B"/>
    <w:rsid w:val="009A435F"/>
    <w:rsid w:val="009A70C3"/>
    <w:rsid w:val="00A4494B"/>
    <w:rsid w:val="00AE3014"/>
    <w:rsid w:val="00B50479"/>
    <w:rsid w:val="00B56BA0"/>
    <w:rsid w:val="00BB5112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7D2DD4"/>
  <w14:defaultImageDpi w14:val="32767"/>
  <w15:chartTrackingRefBased/>
  <w15:docId w15:val="{3E1398F0-CBF4-450F-A87F-1FCB66DD8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6A428B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1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0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1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2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BS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9072FCA8D4E4492847D0A97BFFB13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5174FD-6B33-416B-9F62-89CF179BBF86}"/>
      </w:docPartPr>
      <w:docPartBody>
        <w:p w:rsidR="00000000" w:rsidRDefault="00000000">
          <w:pPr>
            <w:pStyle w:val="79072FCA8D4E4492847D0A97BFFB135D"/>
          </w:pPr>
          <w:r w:rsidRPr="00415A4A">
            <w:t>[Your Name]</w:t>
          </w:r>
        </w:p>
      </w:docPartBody>
    </w:docPart>
    <w:docPart>
      <w:docPartPr>
        <w:name w:val="5887ED10F5234321B2AA347D5CE3FF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F328CA-FEDF-4D25-9207-1ECBE3301093}"/>
      </w:docPartPr>
      <w:docPartBody>
        <w:p w:rsidR="00000000" w:rsidRDefault="00000000">
          <w:pPr>
            <w:pStyle w:val="5887ED10F5234321B2AA347D5CE3FFA8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5E"/>
    <w:rsid w:val="001B4F5E"/>
    <w:rsid w:val="009A4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072FCA8D4E4492847D0A97BFFB135D">
    <w:name w:val="79072FCA8D4E4492847D0A97BFFB135D"/>
  </w:style>
  <w:style w:type="paragraph" w:customStyle="1" w:styleId="45DEDFFC1DB94706997350CB49A4230E">
    <w:name w:val="45DEDFFC1DB94706997350CB49A4230E"/>
  </w:style>
  <w:style w:type="paragraph" w:customStyle="1" w:styleId="4F618807DDFD45D198C0CA221AD23B77">
    <w:name w:val="4F618807DDFD45D198C0CA221AD23B77"/>
  </w:style>
  <w:style w:type="paragraph" w:customStyle="1" w:styleId="C477E53B44E54D1195E0E2FA7CF90D11">
    <w:name w:val="C477E53B44E54D1195E0E2FA7CF90D11"/>
  </w:style>
  <w:style w:type="paragraph" w:customStyle="1" w:styleId="66FAA26C7BCA4956849596A0D61EFB6D">
    <w:name w:val="66FAA26C7BCA4956849596A0D61EFB6D"/>
  </w:style>
  <w:style w:type="paragraph" w:customStyle="1" w:styleId="7CE0BE76ED344C4EBD6A0B666A5AD223">
    <w:name w:val="7CE0BE76ED344C4EBD6A0B666A5AD223"/>
  </w:style>
  <w:style w:type="paragraph" w:customStyle="1" w:styleId="8DA4CFC13FC9453DBC9DD056076D8CE3">
    <w:name w:val="8DA4CFC13FC9453DBC9DD056076D8CE3"/>
  </w:style>
  <w:style w:type="paragraph" w:customStyle="1" w:styleId="F9DA12C48CD44C908F52165C3DB57928">
    <w:name w:val="F9DA12C48CD44C908F52165C3DB57928"/>
  </w:style>
  <w:style w:type="paragraph" w:customStyle="1" w:styleId="AB08F8295A954BF3A4AD520CD25790FE">
    <w:name w:val="AB08F8295A954BF3A4AD520CD25790FE"/>
  </w:style>
  <w:style w:type="paragraph" w:customStyle="1" w:styleId="9F6611BF8F364016A491B0A04489E12F">
    <w:name w:val="9F6611BF8F364016A491B0A04489E12F"/>
  </w:style>
  <w:style w:type="paragraph" w:customStyle="1" w:styleId="46386317704A482DB378851DDDBC64CF">
    <w:name w:val="46386317704A482DB378851DDDBC64CF"/>
  </w:style>
  <w:style w:type="paragraph" w:customStyle="1" w:styleId="A6056B027415427A9F5E5C749FC92248">
    <w:name w:val="A6056B027415427A9F5E5C749FC92248"/>
  </w:style>
  <w:style w:type="paragraph" w:customStyle="1" w:styleId="C38846F7B1884ECBB9EBBF0ED6FC8150">
    <w:name w:val="C38846F7B1884ECBB9EBBF0ED6FC8150"/>
  </w:style>
  <w:style w:type="paragraph" w:customStyle="1" w:styleId="791A76C065CE4F78900CE4F664C24AFB">
    <w:name w:val="791A76C065CE4F78900CE4F664C24AFB"/>
  </w:style>
  <w:style w:type="paragraph" w:customStyle="1" w:styleId="98BB60BB52C44D96B6EEB804E0457A7E">
    <w:name w:val="98BB60BB52C44D96B6EEB804E0457A7E"/>
  </w:style>
  <w:style w:type="paragraph" w:customStyle="1" w:styleId="D9A7F587955F49E8A2B1AB69B4CF14AD">
    <w:name w:val="D9A7F587955F49E8A2B1AB69B4CF14AD"/>
  </w:style>
  <w:style w:type="paragraph" w:customStyle="1" w:styleId="67EDA6A95EF44113913938640B93EBEE">
    <w:name w:val="67EDA6A95EF44113913938640B93EBEE"/>
  </w:style>
  <w:style w:type="paragraph" w:customStyle="1" w:styleId="C5E9B8A43174478C9300168DC5426F41">
    <w:name w:val="C5E9B8A43174478C9300168DC5426F41"/>
  </w:style>
  <w:style w:type="paragraph" w:customStyle="1" w:styleId="5424506A1B484AA2B28EBD799D7B65C3">
    <w:name w:val="5424506A1B484AA2B28EBD799D7B65C3"/>
  </w:style>
  <w:style w:type="paragraph" w:customStyle="1" w:styleId="75CE0B018BB543CE9253A9CB54F7650E">
    <w:name w:val="75CE0B018BB543CE9253A9CB54F7650E"/>
  </w:style>
  <w:style w:type="paragraph" w:customStyle="1" w:styleId="1431E047BEFD45FFB7455855E0895628">
    <w:name w:val="1431E047BEFD45FFB7455855E0895628"/>
  </w:style>
  <w:style w:type="paragraph" w:customStyle="1" w:styleId="1C6989C841674B6D8A6C1499666723D1">
    <w:name w:val="1C6989C841674B6D8A6C1499666723D1"/>
  </w:style>
  <w:style w:type="paragraph" w:customStyle="1" w:styleId="42494D67E8794085BF44780679732F2E">
    <w:name w:val="42494D67E8794085BF44780679732F2E"/>
  </w:style>
  <w:style w:type="paragraph" w:customStyle="1" w:styleId="D4EACDB402D543BBA6DB2D44EE289D84">
    <w:name w:val="D4EACDB402D543BBA6DB2D44EE289D84"/>
  </w:style>
  <w:style w:type="paragraph" w:customStyle="1" w:styleId="48DE31D49D0F4D928B9FDDF60C9860C3">
    <w:name w:val="48DE31D49D0F4D928B9FDDF60C9860C3"/>
  </w:style>
  <w:style w:type="paragraph" w:customStyle="1" w:styleId="768FA647A4E747BB99897A6B0524A205">
    <w:name w:val="768FA647A4E747BB99897A6B0524A205"/>
  </w:style>
  <w:style w:type="paragraph" w:customStyle="1" w:styleId="6B45EE47D27444B1AE10C51E18B0C489">
    <w:name w:val="6B45EE47D27444B1AE10C51E18B0C489"/>
  </w:style>
  <w:style w:type="paragraph" w:customStyle="1" w:styleId="5887ED10F5234321B2AA347D5CE3FFA8">
    <w:name w:val="5887ED10F5234321B2AA347D5CE3FFA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</Template>
  <TotalTime>43</TotalTime>
  <Pages>1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JBS</dc:creator>
  <cp:keywords/>
  <dc:description/>
  <cp:lastModifiedBy>Rajour Jumfan Fabchi</cp:lastModifiedBy>
  <cp:revision>1</cp:revision>
  <cp:lastPrinted>2025-02-16T11:49:00Z</cp:lastPrinted>
  <dcterms:created xsi:type="dcterms:W3CDTF">2025-02-16T11:33:00Z</dcterms:created>
  <dcterms:modified xsi:type="dcterms:W3CDTF">2025-02-16T12:19:00Z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